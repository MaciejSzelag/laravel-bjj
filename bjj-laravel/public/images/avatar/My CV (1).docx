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661569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BE1DBE7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8BFECD" wp14:editId="27BAC6A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E73F6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2BDDAD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A38901" w14:textId="4E777542" w:rsidR="00BB1937" w:rsidRPr="00BB1937" w:rsidRDefault="00BB1937" w:rsidP="00BB1937">
            <w:pPr>
              <w:pStyle w:val="Title"/>
            </w:pPr>
            <w:r>
              <w:t>Maciej szelag</w:t>
            </w:r>
          </w:p>
          <w:p w14:paraId="6F94B143" w14:textId="644BA4E2" w:rsidR="001B2ABD" w:rsidRDefault="00BB1937" w:rsidP="001B2ABD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</w:tr>
      <w:tr w:rsidR="001B2ABD" w14:paraId="1C8677B0" w14:textId="77777777" w:rsidTr="004000F6">
        <w:trPr>
          <w:trHeight w:val="7713"/>
        </w:trPr>
        <w:tc>
          <w:tcPr>
            <w:tcW w:w="3600" w:type="dxa"/>
          </w:tcPr>
          <w:sdt>
            <w:sdtPr>
              <w:id w:val="-1711873194"/>
              <w:placeholder>
                <w:docPart w:val="B3D2DCF369CB46B092DFD29193A72B8E"/>
              </w:placeholder>
              <w:temporary/>
              <w:showingPlcHdr/>
              <w15:appearance w15:val="hidden"/>
            </w:sdtPr>
            <w:sdtEndPr/>
            <w:sdtContent>
              <w:p w14:paraId="4F42E30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4A57244" w14:textId="77777777" w:rsidR="004000F6" w:rsidRDefault="004000F6" w:rsidP="004000F6">
            <w:r>
              <w:t>I am a person in love with creating websites. I devote all my free time to improving my skills.</w:t>
            </w:r>
          </w:p>
          <w:p w14:paraId="1F5364CA" w14:textId="47204E88" w:rsidR="00036450" w:rsidRDefault="004000F6" w:rsidP="004000F6">
            <w:r>
              <w:t>Since I got to know programming I can't stop thinking about it.</w:t>
            </w:r>
          </w:p>
          <w:p w14:paraId="3D719897" w14:textId="49F7A2E2" w:rsidR="00C75BD5" w:rsidRDefault="00C75BD5" w:rsidP="004000F6"/>
          <w:p w14:paraId="3C30A3A0" w14:textId="3707D32B" w:rsidR="00C75BD5" w:rsidRDefault="00C75BD5" w:rsidP="004000F6">
            <w:r w:rsidRPr="00C75BD5">
              <w:t>I understood many things what  helped me become a person who I am.</w:t>
            </w:r>
          </w:p>
          <w:p w14:paraId="423CE62C" w14:textId="3556FFC0" w:rsidR="00C75BD5" w:rsidRDefault="00C75BD5" w:rsidP="004000F6"/>
          <w:p w14:paraId="659E3374" w14:textId="52883797" w:rsidR="00C75BD5" w:rsidRDefault="00C75BD5" w:rsidP="004000F6">
            <w:r w:rsidRPr="00C75BD5">
              <w:t>I keep this way improving my life.</w:t>
            </w:r>
          </w:p>
          <w:p w14:paraId="5D4E5DA4" w14:textId="77777777" w:rsidR="00036450" w:rsidRDefault="00036450" w:rsidP="00036450"/>
          <w:sdt>
            <w:sdtPr>
              <w:id w:val="-1954003311"/>
              <w:placeholder>
                <w:docPart w:val="EDBECC2ADDB9496084C05E43B85C056A"/>
              </w:placeholder>
              <w:temporary/>
              <w:showingPlcHdr/>
              <w15:appearance w15:val="hidden"/>
            </w:sdtPr>
            <w:sdtEndPr/>
            <w:sdtContent>
              <w:p w14:paraId="226B48A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5E683E3AA83438BA79D797693DAFD80"/>
              </w:placeholder>
              <w:temporary/>
              <w:showingPlcHdr/>
              <w15:appearance w15:val="hidden"/>
            </w:sdtPr>
            <w:sdtEndPr/>
            <w:sdtContent>
              <w:p w14:paraId="08CDF91F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B1269E89A53D4CFDA68187D09EAF8267"/>
              </w:placeholder>
              <w:temporary/>
              <w:showingPlcHdr/>
              <w15:appearance w15:val="hidden"/>
            </w:sdtPr>
            <w:sdtEndPr/>
            <w:sdtContent>
              <w:p w14:paraId="60DAC951" w14:textId="77777777" w:rsidR="004D3011" w:rsidRDefault="004D3011" w:rsidP="00A06D9C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>678-555-0103</w:t>
                </w:r>
              </w:p>
            </w:sdtContent>
          </w:sdt>
          <w:p w14:paraId="575F6C54" w14:textId="2D2C6FC8" w:rsidR="004D3011" w:rsidRDefault="004D3011" w:rsidP="004D3011"/>
          <w:p w14:paraId="02CBAE3B" w14:textId="77777777" w:rsidR="004D3011" w:rsidRDefault="004D3011" w:rsidP="004D3011"/>
          <w:sdt>
            <w:sdtPr>
              <w:id w:val="-240260293"/>
              <w:placeholder>
                <w:docPart w:val="BF3CEDBF288C42E19812ADB50F05CC01"/>
              </w:placeholder>
              <w:temporary/>
              <w:showingPlcHdr/>
              <w15:appearance w15:val="hidden"/>
            </w:sdtPr>
            <w:sdtEndPr/>
            <w:sdtContent>
              <w:p w14:paraId="5AE7CD7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9C36698" w14:textId="7668CA79" w:rsidR="00036450" w:rsidRPr="00E4381A" w:rsidRDefault="004000F6" w:rsidP="00A06D9C">
            <w:pPr>
              <w:pStyle w:val="ListParagraph"/>
              <w:numPr>
                <w:ilvl w:val="0"/>
                <w:numId w:val="4"/>
              </w:numPr>
              <w:rPr>
                <w:rStyle w:val="Hyperlink"/>
              </w:rPr>
            </w:pPr>
            <w:r>
              <w:t>Szelag.maciej@gmail.com</w:t>
            </w:r>
          </w:p>
          <w:sdt>
            <w:sdtPr>
              <w:id w:val="-1444214663"/>
              <w:placeholder>
                <w:docPart w:val="192FD603CFF04225966D992CD8FEB7A3"/>
              </w:placeholder>
              <w:temporary/>
              <w:showingPlcHdr/>
              <w15:appearance w15:val="hidden"/>
            </w:sdtPr>
            <w:sdtEndPr/>
            <w:sdtContent>
              <w:p w14:paraId="28439D7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7370A3F" w14:textId="77777777" w:rsidR="00A06D9C" w:rsidRDefault="004000F6" w:rsidP="00A06D9C">
            <w:pPr>
              <w:pStyle w:val="ListParagraph"/>
              <w:numPr>
                <w:ilvl w:val="0"/>
                <w:numId w:val="3"/>
              </w:numPr>
            </w:pPr>
            <w:r>
              <w:t xml:space="preserve">Web developing, </w:t>
            </w:r>
          </w:p>
          <w:p w14:paraId="40336CE5" w14:textId="77777777" w:rsidR="00A06D9C" w:rsidRDefault="00A06D9C" w:rsidP="00A06D9C">
            <w:pPr>
              <w:pStyle w:val="ListParagraph"/>
              <w:numPr>
                <w:ilvl w:val="0"/>
                <w:numId w:val="3"/>
              </w:numPr>
            </w:pPr>
            <w:r>
              <w:t>Books</w:t>
            </w:r>
            <w:r w:rsidR="004000F6">
              <w:t>,</w:t>
            </w:r>
          </w:p>
          <w:p w14:paraId="76BF8F3A" w14:textId="0FE56503" w:rsidR="004D3011" w:rsidRPr="004D3011" w:rsidRDefault="004000F6" w:rsidP="00A06D9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Brasilina</w:t>
            </w:r>
            <w:proofErr w:type="spellEnd"/>
            <w:r>
              <w:t xml:space="preserve"> </w:t>
            </w:r>
            <w:proofErr w:type="spellStart"/>
            <w:r>
              <w:t>jiu</w:t>
            </w:r>
            <w:proofErr w:type="spellEnd"/>
            <w:r>
              <w:t xml:space="preserve"> jitsu</w:t>
            </w:r>
          </w:p>
        </w:tc>
        <w:tc>
          <w:tcPr>
            <w:tcW w:w="720" w:type="dxa"/>
          </w:tcPr>
          <w:p w14:paraId="2DE69EE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77F2011C5ED436E9F48BFC70A8F129C"/>
              </w:placeholder>
              <w:temporary/>
              <w:showingPlcHdr/>
              <w15:appearance w15:val="hidden"/>
            </w:sdtPr>
            <w:sdtEndPr/>
            <w:sdtContent>
              <w:p w14:paraId="0369EC7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A0A7F1" w14:textId="56985E7C" w:rsidR="004E6A0A" w:rsidRDefault="004E6A0A" w:rsidP="004E6A0A">
            <w:pPr>
              <w:rPr>
                <w:b/>
                <w:bCs/>
                <w:lang w:val="en-GB"/>
              </w:rPr>
            </w:pPr>
            <w:r w:rsidRPr="004E6A0A">
              <w:rPr>
                <w:b/>
                <w:bCs/>
                <w:lang w:val="en-GB"/>
              </w:rPr>
              <w:t xml:space="preserve">LXVI </w:t>
            </w:r>
            <w:proofErr w:type="spellStart"/>
            <w:r w:rsidRPr="004E6A0A">
              <w:rPr>
                <w:b/>
                <w:bCs/>
                <w:lang w:val="en-GB"/>
              </w:rPr>
              <w:t>Liceum</w:t>
            </w:r>
            <w:proofErr w:type="spellEnd"/>
            <w:r w:rsidRPr="004E6A0A">
              <w:rPr>
                <w:b/>
                <w:bCs/>
                <w:lang w:val="en-GB"/>
              </w:rPr>
              <w:t xml:space="preserve"> </w:t>
            </w:r>
            <w:proofErr w:type="spellStart"/>
            <w:r w:rsidRPr="004E6A0A">
              <w:rPr>
                <w:b/>
                <w:bCs/>
                <w:lang w:val="en-GB"/>
              </w:rPr>
              <w:t>Ogolnokszalcace</w:t>
            </w:r>
            <w:proofErr w:type="spellEnd"/>
            <w:r w:rsidRPr="004E6A0A">
              <w:rPr>
                <w:b/>
                <w:bCs/>
                <w:lang w:val="en-GB"/>
              </w:rPr>
              <w:t xml:space="preserve"> ( GCE A-Level)</w:t>
            </w:r>
          </w:p>
          <w:p w14:paraId="0E57BA72" w14:textId="77777777" w:rsidR="004E6A0A" w:rsidRPr="00036450" w:rsidRDefault="004E6A0A" w:rsidP="004E6A0A">
            <w:pPr>
              <w:pStyle w:val="Date"/>
            </w:pPr>
            <w:r>
              <w:t>1999-2003</w:t>
            </w:r>
          </w:p>
          <w:p w14:paraId="4788537B" w14:textId="70178DF2" w:rsidR="004D3011" w:rsidRDefault="004E6A0A" w:rsidP="00036450">
            <w:r>
              <w:rPr>
                <w:rFonts w:ascii="Verdana" w:hAnsi="Verdana"/>
                <w:color w:val="424251"/>
                <w:sz w:val="17"/>
                <w:szCs w:val="17"/>
                <w:shd w:val="clear" w:color="auto" w:fill="FFFFFF"/>
              </w:rPr>
              <w:t>Certificate of Maturity</w:t>
            </w:r>
          </w:p>
          <w:p w14:paraId="6DF82FED" w14:textId="3FDE18A4" w:rsidR="00036450" w:rsidRDefault="00036450" w:rsidP="00036450"/>
          <w:sdt>
            <w:sdtPr>
              <w:id w:val="1001553383"/>
              <w:placeholder>
                <w:docPart w:val="096C81764E034588BDB5B2B37863AB34"/>
              </w:placeholder>
              <w:temporary/>
              <w:showingPlcHdr/>
              <w15:appearance w15:val="hidden"/>
            </w:sdtPr>
            <w:sdtEndPr/>
            <w:sdtContent>
              <w:p w14:paraId="4F25F895" w14:textId="57279E25" w:rsidR="00036450" w:rsidRPr="00D24C0B" w:rsidRDefault="00036450" w:rsidP="00D24C0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D7D796C" w14:textId="09663128" w:rsidR="00D24C0B" w:rsidRPr="00D24C0B" w:rsidRDefault="00D24C0B" w:rsidP="00D24C0B">
            <w:pPr>
              <w:rPr>
                <w:b/>
                <w:bCs/>
              </w:rPr>
            </w:pPr>
            <w:proofErr w:type="spellStart"/>
            <w:r w:rsidRPr="00D24C0B">
              <w:rPr>
                <w:b/>
                <w:bCs/>
              </w:rPr>
              <w:t>Pollish</w:t>
            </w:r>
            <w:proofErr w:type="spellEnd"/>
            <w:r w:rsidRPr="00D24C0B">
              <w:rPr>
                <w:b/>
                <w:bCs/>
              </w:rPr>
              <w:t xml:space="preserve"> Army</w:t>
            </w:r>
          </w:p>
          <w:p w14:paraId="31F0D9F3" w14:textId="2B170DAF" w:rsidR="004E6A0A" w:rsidRPr="004E6A0A" w:rsidRDefault="004E6A0A" w:rsidP="004E6A0A">
            <w:r>
              <w:t>2004 - 2010</w:t>
            </w:r>
          </w:p>
          <w:p w14:paraId="3FFEE294" w14:textId="77777777" w:rsidR="00C75BD5" w:rsidRDefault="001F672B" w:rsidP="00C75BD5">
            <w:pPr>
              <w:pStyle w:val="ListParagraph"/>
              <w:numPr>
                <w:ilvl w:val="0"/>
                <w:numId w:val="1"/>
              </w:numPr>
            </w:pPr>
            <w:r>
              <w:t xml:space="preserve">Sapper </w:t>
            </w:r>
            <w:r w:rsidR="00C75BD5">
              <w:t>(2004 – 2008)</w:t>
            </w:r>
          </w:p>
          <w:p w14:paraId="0DFE213D" w14:textId="486BEC97" w:rsidR="004D3011" w:rsidRDefault="001F672B" w:rsidP="00C75BD5">
            <w:pPr>
              <w:pStyle w:val="ListParagraph"/>
              <w:numPr>
                <w:ilvl w:val="0"/>
                <w:numId w:val="1"/>
              </w:numPr>
            </w:pPr>
            <w:r>
              <w:t>IT department</w:t>
            </w:r>
            <w:r w:rsidR="00C75BD5">
              <w:t>(2008 – 2010)</w:t>
            </w:r>
          </w:p>
          <w:p w14:paraId="41274023" w14:textId="77777777" w:rsidR="001F672B" w:rsidRDefault="001F672B" w:rsidP="00036450"/>
          <w:p w14:paraId="571ED483" w14:textId="0A80A46F" w:rsidR="001F672B" w:rsidRDefault="001F672B" w:rsidP="001F672B">
            <w:pPr>
              <w:pStyle w:val="Heading4"/>
            </w:pPr>
            <w:r>
              <w:t xml:space="preserve">OCS </w:t>
            </w:r>
          </w:p>
          <w:p w14:paraId="0430E229" w14:textId="1D5AB811" w:rsidR="00D24C0B" w:rsidRDefault="00D24C0B" w:rsidP="00D24C0B">
            <w:r>
              <w:t>Driver</w:t>
            </w:r>
          </w:p>
          <w:p w14:paraId="698FE6A3" w14:textId="1D814303" w:rsidR="004D3011" w:rsidRPr="004D3011" w:rsidRDefault="00D24C0B" w:rsidP="00D24C0B">
            <w:r>
              <w:t>2011 -2014</w:t>
            </w:r>
          </w:p>
          <w:p w14:paraId="3985A4E7" w14:textId="1FEC4482" w:rsidR="004D3011" w:rsidRDefault="00D24C0B" w:rsidP="00C75BD5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Pr="00D24C0B">
              <w:t>hipments provider</w:t>
            </w:r>
          </w:p>
          <w:p w14:paraId="460CFEBA" w14:textId="61637506" w:rsidR="004000F6" w:rsidRDefault="004000F6" w:rsidP="00036450"/>
          <w:p w14:paraId="3F8D5387" w14:textId="2BCA2E8C" w:rsidR="004000F6" w:rsidRDefault="004000F6" w:rsidP="00036450"/>
          <w:p w14:paraId="066875CC" w14:textId="63ED644C" w:rsidR="004000F6" w:rsidRDefault="004000F6" w:rsidP="00036450">
            <w:r>
              <w:t xml:space="preserve">2014-2015 </w:t>
            </w:r>
          </w:p>
          <w:p w14:paraId="252DABC0" w14:textId="15269826" w:rsidR="004000F6" w:rsidRDefault="004000F6" w:rsidP="00036450">
            <w:r>
              <w:t>Web Designer</w:t>
            </w:r>
          </w:p>
          <w:p w14:paraId="04A7AFF1" w14:textId="42BFC56C" w:rsidR="004000F6" w:rsidRDefault="004000F6" w:rsidP="00C75BD5">
            <w:pPr>
              <w:pStyle w:val="ListParagraph"/>
              <w:numPr>
                <w:ilvl w:val="0"/>
                <w:numId w:val="2"/>
              </w:numPr>
            </w:pPr>
            <w:r w:rsidRPr="004000F6">
              <w:t>Designing and creating small websites</w:t>
            </w:r>
            <w:r w:rsidR="00C75BD5">
              <w:t>,</w:t>
            </w:r>
          </w:p>
          <w:p w14:paraId="021EBEC3" w14:textId="26D19FF5" w:rsidR="004000F6" w:rsidRDefault="00C75BD5" w:rsidP="00C75BD5">
            <w:r>
              <w:t xml:space="preserve">              </w:t>
            </w:r>
            <w:r w:rsidR="004000F6">
              <w:t>(HTML,CSS, JS)</w:t>
            </w:r>
            <w:r>
              <w:t>.</w:t>
            </w:r>
          </w:p>
          <w:p w14:paraId="4D2164D8" w14:textId="77777777" w:rsidR="004000F6" w:rsidRDefault="004000F6" w:rsidP="00036450"/>
          <w:p w14:paraId="7D4D5E1F" w14:textId="1C20D00A" w:rsidR="00D24C0B" w:rsidRDefault="00D24C0B" w:rsidP="00036450"/>
          <w:p w14:paraId="31D9D518" w14:textId="2662EE84" w:rsidR="00D24C0B" w:rsidRPr="00D24C0B" w:rsidRDefault="00D24C0B" w:rsidP="00036450">
            <w:pPr>
              <w:rPr>
                <w:b/>
                <w:bCs/>
              </w:rPr>
            </w:pPr>
            <w:proofErr w:type="spellStart"/>
            <w:r w:rsidRPr="00D24C0B">
              <w:rPr>
                <w:b/>
                <w:bCs/>
              </w:rPr>
              <w:t>Bandvulc</w:t>
            </w:r>
            <w:proofErr w:type="spellEnd"/>
            <w:r w:rsidRPr="00D24C0B">
              <w:rPr>
                <w:b/>
                <w:bCs/>
              </w:rPr>
              <w:t xml:space="preserve"> </w:t>
            </w:r>
            <w:proofErr w:type="spellStart"/>
            <w:r w:rsidRPr="00D24C0B">
              <w:rPr>
                <w:b/>
                <w:bCs/>
              </w:rPr>
              <w:t>Tyres</w:t>
            </w:r>
            <w:proofErr w:type="spellEnd"/>
          </w:p>
          <w:p w14:paraId="41D66390" w14:textId="103CF7C0" w:rsidR="00D24C0B" w:rsidRDefault="00D24C0B" w:rsidP="00036450">
            <w:r>
              <w:t>2015 – present</w:t>
            </w:r>
          </w:p>
          <w:p w14:paraId="5DD62FBD" w14:textId="50816CEF" w:rsidR="00D24C0B" w:rsidRDefault="00D24C0B" w:rsidP="00C75BD5">
            <w:pPr>
              <w:pStyle w:val="ListParagraph"/>
              <w:numPr>
                <w:ilvl w:val="0"/>
                <w:numId w:val="2"/>
              </w:numPr>
            </w:pPr>
            <w:r>
              <w:t xml:space="preserve">Lab technician - </w:t>
            </w:r>
            <w:r w:rsidRPr="00D24C0B">
              <w:t>shift supervisor</w:t>
            </w:r>
          </w:p>
          <w:sdt>
            <w:sdtPr>
              <w:id w:val="1669594239"/>
              <w:placeholder>
                <w:docPart w:val="C64BB22BAB4547228E62F0B7FD74FB04"/>
              </w:placeholder>
              <w:temporary/>
              <w:showingPlcHdr/>
              <w15:appearance w15:val="hidden"/>
            </w:sdtPr>
            <w:sdtEndPr/>
            <w:sdtContent>
              <w:p w14:paraId="5714171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8C5EF9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362E541" wp14:editId="377E02E2">
                  <wp:extent cx="3756660" cy="14478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6DAA5501" w14:textId="77777777" w:rsidR="0043117B" w:rsidRDefault="00981BC4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53934" w14:textId="77777777" w:rsidR="00981BC4" w:rsidRDefault="00981BC4" w:rsidP="000C45FF">
      <w:r>
        <w:separator/>
      </w:r>
    </w:p>
  </w:endnote>
  <w:endnote w:type="continuationSeparator" w:id="0">
    <w:p w14:paraId="0F2237FD" w14:textId="77777777" w:rsidR="00981BC4" w:rsidRDefault="00981BC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352EA" w14:textId="77777777" w:rsidR="00981BC4" w:rsidRDefault="00981BC4" w:rsidP="000C45FF">
      <w:r>
        <w:separator/>
      </w:r>
    </w:p>
  </w:footnote>
  <w:footnote w:type="continuationSeparator" w:id="0">
    <w:p w14:paraId="7B015C2F" w14:textId="77777777" w:rsidR="00981BC4" w:rsidRDefault="00981BC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6C74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FE3FF6" wp14:editId="22E897A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E0D09"/>
    <w:multiLevelType w:val="hybridMultilevel"/>
    <w:tmpl w:val="9EBE62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1BF0"/>
    <w:multiLevelType w:val="hybridMultilevel"/>
    <w:tmpl w:val="FD987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0E6E"/>
    <w:multiLevelType w:val="hybridMultilevel"/>
    <w:tmpl w:val="6DE8BD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22829"/>
    <w:multiLevelType w:val="hybridMultilevel"/>
    <w:tmpl w:val="A5E2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00D2B"/>
    <w:multiLevelType w:val="hybridMultilevel"/>
    <w:tmpl w:val="A41EAC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1F672B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00F6"/>
    <w:rsid w:val="004071FC"/>
    <w:rsid w:val="00445947"/>
    <w:rsid w:val="004813B3"/>
    <w:rsid w:val="00496591"/>
    <w:rsid w:val="004C63E4"/>
    <w:rsid w:val="004D3011"/>
    <w:rsid w:val="004E6A0A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16C66"/>
    <w:rsid w:val="009260CD"/>
    <w:rsid w:val="00952C25"/>
    <w:rsid w:val="00981BC4"/>
    <w:rsid w:val="00A06D9C"/>
    <w:rsid w:val="00A2118D"/>
    <w:rsid w:val="00AD76E2"/>
    <w:rsid w:val="00B20152"/>
    <w:rsid w:val="00B359E4"/>
    <w:rsid w:val="00B57D98"/>
    <w:rsid w:val="00B70850"/>
    <w:rsid w:val="00BB1937"/>
    <w:rsid w:val="00C066B6"/>
    <w:rsid w:val="00C37BA1"/>
    <w:rsid w:val="00C4674C"/>
    <w:rsid w:val="00C506CF"/>
    <w:rsid w:val="00C72BED"/>
    <w:rsid w:val="00C75BD5"/>
    <w:rsid w:val="00C9578B"/>
    <w:rsid w:val="00CB0055"/>
    <w:rsid w:val="00D24C0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FB1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7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ela\AppData\Local\Microsoft\Office\16.0\DTS\en-US%7bB33ED9E0-1101-4BF9-BB53-B5412FBC62BC%7d\%7bBE3A6BBB-3B51-4155-B3D8-7CDCD7C4E32B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HTML</c:v>
                </c:pt>
                <c:pt idx="1">
                  <c:v>CSS</c:v>
                </c:pt>
                <c:pt idx="2">
                  <c:v>Sass</c:v>
                </c:pt>
                <c:pt idx="3">
                  <c:v>JavaScript</c:v>
                </c:pt>
                <c:pt idx="4">
                  <c:v>Laravel</c:v>
                </c:pt>
                <c:pt idx="5">
                  <c:v>Vue js</c:v>
                </c:pt>
                <c:pt idx="6">
                  <c:v>git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0.75</c:v>
                </c:pt>
                <c:pt idx="1">
                  <c:v>0.7</c:v>
                </c:pt>
                <c:pt idx="2">
                  <c:v>0.75</c:v>
                </c:pt>
                <c:pt idx="3">
                  <c:v>0.5</c:v>
                </c:pt>
                <c:pt idx="4">
                  <c:v>0.5</c:v>
                </c:pt>
                <c:pt idx="5">
                  <c:v>0.4</c:v>
                </c:pt>
                <c:pt idx="6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D2DCF369CB46B092DFD29193A7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4956-EA20-48EA-B0CF-C29660A789CC}"/>
      </w:docPartPr>
      <w:docPartBody>
        <w:p w:rsidR="00000000" w:rsidRDefault="00CA2FCE">
          <w:pPr>
            <w:pStyle w:val="B3D2DCF369CB46B092DFD29193A72B8E"/>
          </w:pPr>
          <w:r w:rsidRPr="00D5459D">
            <w:t>Profile</w:t>
          </w:r>
        </w:p>
      </w:docPartBody>
    </w:docPart>
    <w:docPart>
      <w:docPartPr>
        <w:name w:val="EDBECC2ADDB9496084C05E43B85C0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9B819-FFA9-4AD4-998D-AB04B06611CE}"/>
      </w:docPartPr>
      <w:docPartBody>
        <w:p w:rsidR="00000000" w:rsidRDefault="00CA2FCE">
          <w:pPr>
            <w:pStyle w:val="EDBECC2ADDB9496084C05E43B85C056A"/>
          </w:pPr>
          <w:r w:rsidRPr="00CB0055">
            <w:t>Contact</w:t>
          </w:r>
        </w:p>
      </w:docPartBody>
    </w:docPart>
    <w:docPart>
      <w:docPartPr>
        <w:name w:val="15E683E3AA83438BA79D797693DAF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137FC-A4E7-45F1-B582-313B13A3DC78}"/>
      </w:docPartPr>
      <w:docPartBody>
        <w:p w:rsidR="00000000" w:rsidRDefault="00CA2FCE">
          <w:pPr>
            <w:pStyle w:val="15E683E3AA83438BA79D797693DAFD80"/>
          </w:pPr>
          <w:r w:rsidRPr="004D3011">
            <w:t>PHONE:</w:t>
          </w:r>
        </w:p>
      </w:docPartBody>
    </w:docPart>
    <w:docPart>
      <w:docPartPr>
        <w:name w:val="B1269E89A53D4CFDA68187D09EAF8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4A4A4-2108-4C77-8364-BA4716CA8453}"/>
      </w:docPartPr>
      <w:docPartBody>
        <w:p w:rsidR="00000000" w:rsidRDefault="00CA2FCE">
          <w:pPr>
            <w:pStyle w:val="B1269E89A53D4CFDA68187D09EAF8267"/>
          </w:pPr>
          <w:r>
            <w:t>678-555-0103</w:t>
          </w:r>
        </w:p>
      </w:docPartBody>
    </w:docPart>
    <w:docPart>
      <w:docPartPr>
        <w:name w:val="BF3CEDBF288C42E19812ADB50F05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EC62B-A1D3-4C85-B00E-C1F9DE305B21}"/>
      </w:docPartPr>
      <w:docPartBody>
        <w:p w:rsidR="00000000" w:rsidRDefault="00CA2FCE">
          <w:pPr>
            <w:pStyle w:val="BF3CEDBF288C42E19812ADB50F05CC01"/>
          </w:pPr>
          <w:r w:rsidRPr="004D3011">
            <w:t>EMAIL:</w:t>
          </w:r>
        </w:p>
      </w:docPartBody>
    </w:docPart>
    <w:docPart>
      <w:docPartPr>
        <w:name w:val="192FD603CFF04225966D992CD8FE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E34A7-05BC-49B5-B160-B1FBF8783491}"/>
      </w:docPartPr>
      <w:docPartBody>
        <w:p w:rsidR="00000000" w:rsidRDefault="00CA2FCE">
          <w:pPr>
            <w:pStyle w:val="192FD603CFF04225966D992CD8FEB7A3"/>
          </w:pPr>
          <w:r w:rsidRPr="00CB0055">
            <w:t>Hobbies</w:t>
          </w:r>
        </w:p>
      </w:docPartBody>
    </w:docPart>
    <w:docPart>
      <w:docPartPr>
        <w:name w:val="677F2011C5ED436E9F48BFC70A8F1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444A-6673-4D48-99C9-973FD80D3390}"/>
      </w:docPartPr>
      <w:docPartBody>
        <w:p w:rsidR="00000000" w:rsidRDefault="00CA2FCE">
          <w:pPr>
            <w:pStyle w:val="677F2011C5ED436E9F48BFC70A8F129C"/>
          </w:pPr>
          <w:r w:rsidRPr="00036450">
            <w:t>EDUCATION</w:t>
          </w:r>
        </w:p>
      </w:docPartBody>
    </w:docPart>
    <w:docPart>
      <w:docPartPr>
        <w:name w:val="096C81764E034588BDB5B2B37863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4A60-D31F-4792-BBBE-5436E54FC6F2}"/>
      </w:docPartPr>
      <w:docPartBody>
        <w:p w:rsidR="00000000" w:rsidRDefault="00CA2FCE">
          <w:pPr>
            <w:pStyle w:val="096C81764E034588BDB5B2B37863AB34"/>
          </w:pPr>
          <w:r w:rsidRPr="00036450">
            <w:t>WORK EXPERIENCE</w:t>
          </w:r>
        </w:p>
      </w:docPartBody>
    </w:docPart>
    <w:docPart>
      <w:docPartPr>
        <w:name w:val="C64BB22BAB4547228E62F0B7FD74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11232-6B5E-4ABE-B7F6-FEA397E06A6E}"/>
      </w:docPartPr>
      <w:docPartBody>
        <w:p w:rsidR="00000000" w:rsidRDefault="00CA2FCE">
          <w:pPr>
            <w:pStyle w:val="C64BB22BAB4547228E62F0B7FD74FB0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CE"/>
    <w:rsid w:val="00C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19BB3C05D4D9D8DFEA8CD7A1D4CB6">
    <w:name w:val="25F19BB3C05D4D9D8DFEA8CD7A1D4CB6"/>
  </w:style>
  <w:style w:type="paragraph" w:customStyle="1" w:styleId="861E1D259312412AA7ED799D5D31B73C">
    <w:name w:val="861E1D259312412AA7ED799D5D31B73C"/>
  </w:style>
  <w:style w:type="paragraph" w:customStyle="1" w:styleId="B3D2DCF369CB46B092DFD29193A72B8E">
    <w:name w:val="B3D2DCF369CB46B092DFD29193A72B8E"/>
  </w:style>
  <w:style w:type="paragraph" w:customStyle="1" w:styleId="3B4EFCACE4C54940995517B300453DA2">
    <w:name w:val="3B4EFCACE4C54940995517B300453DA2"/>
  </w:style>
  <w:style w:type="paragraph" w:customStyle="1" w:styleId="EDBECC2ADDB9496084C05E43B85C056A">
    <w:name w:val="EDBECC2ADDB9496084C05E43B85C056A"/>
  </w:style>
  <w:style w:type="paragraph" w:customStyle="1" w:styleId="15E683E3AA83438BA79D797693DAFD80">
    <w:name w:val="15E683E3AA83438BA79D797693DAFD80"/>
  </w:style>
  <w:style w:type="paragraph" w:customStyle="1" w:styleId="B1269E89A53D4CFDA68187D09EAF8267">
    <w:name w:val="B1269E89A53D4CFDA68187D09EAF8267"/>
  </w:style>
  <w:style w:type="paragraph" w:customStyle="1" w:styleId="5D4D0CEFC3D44C3C9A66498258A31D03">
    <w:name w:val="5D4D0CEFC3D44C3C9A66498258A31D03"/>
  </w:style>
  <w:style w:type="paragraph" w:customStyle="1" w:styleId="1AE6D67FC2984D7E9371B442FEB3962A">
    <w:name w:val="1AE6D67FC2984D7E9371B442FEB3962A"/>
  </w:style>
  <w:style w:type="paragraph" w:customStyle="1" w:styleId="BF3CEDBF288C42E19812ADB50F05CC01">
    <w:name w:val="BF3CEDBF288C42E19812ADB50F05CC0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E487E36BC794D42995C119E4B349292">
    <w:name w:val="5E487E36BC794D42995C119E4B349292"/>
  </w:style>
  <w:style w:type="paragraph" w:customStyle="1" w:styleId="192FD603CFF04225966D992CD8FEB7A3">
    <w:name w:val="192FD603CFF04225966D992CD8FEB7A3"/>
  </w:style>
  <w:style w:type="paragraph" w:customStyle="1" w:styleId="FFBBFBC73A444EF080B1C390C68F218A">
    <w:name w:val="FFBBFBC73A444EF080B1C390C68F218A"/>
  </w:style>
  <w:style w:type="paragraph" w:customStyle="1" w:styleId="496A899D8D0043E693BF83048BDD665A">
    <w:name w:val="496A899D8D0043E693BF83048BDD665A"/>
  </w:style>
  <w:style w:type="paragraph" w:customStyle="1" w:styleId="58DDDEFD18324A49BA393CDBFB0F5918">
    <w:name w:val="58DDDEFD18324A49BA393CDBFB0F5918"/>
  </w:style>
  <w:style w:type="paragraph" w:customStyle="1" w:styleId="81B3E655FFE6459AA39327D5EA7E453C">
    <w:name w:val="81B3E655FFE6459AA39327D5EA7E453C"/>
  </w:style>
  <w:style w:type="paragraph" w:customStyle="1" w:styleId="677F2011C5ED436E9F48BFC70A8F129C">
    <w:name w:val="677F2011C5ED436E9F48BFC70A8F129C"/>
  </w:style>
  <w:style w:type="paragraph" w:customStyle="1" w:styleId="D7DF32F12CE2491E8914FFCD639AAE38">
    <w:name w:val="D7DF32F12CE2491E8914FFCD639AAE38"/>
  </w:style>
  <w:style w:type="paragraph" w:customStyle="1" w:styleId="9DED980EB11C4830A097D4549AD15848">
    <w:name w:val="9DED980EB11C4830A097D4549AD15848"/>
  </w:style>
  <w:style w:type="paragraph" w:customStyle="1" w:styleId="3D757505CE864EDC9C70A68AE1D6E99F">
    <w:name w:val="3D757505CE864EDC9C70A68AE1D6E99F"/>
  </w:style>
  <w:style w:type="paragraph" w:customStyle="1" w:styleId="EE17E478A31C4FE9B2C389428F9D2E15">
    <w:name w:val="EE17E478A31C4FE9B2C389428F9D2E15"/>
  </w:style>
  <w:style w:type="paragraph" w:customStyle="1" w:styleId="028CE5F4CEFA4D5EA47458D74E1A091A">
    <w:name w:val="028CE5F4CEFA4D5EA47458D74E1A091A"/>
  </w:style>
  <w:style w:type="paragraph" w:customStyle="1" w:styleId="736481CBBB344A8D87D1A24D6E52DE83">
    <w:name w:val="736481CBBB344A8D87D1A24D6E52DE83"/>
  </w:style>
  <w:style w:type="paragraph" w:customStyle="1" w:styleId="E6C8016DAAB045E982C00F58BBB4DBC6">
    <w:name w:val="E6C8016DAAB045E982C00F58BBB4DBC6"/>
  </w:style>
  <w:style w:type="paragraph" w:customStyle="1" w:styleId="096C81764E034588BDB5B2B37863AB34">
    <w:name w:val="096C81764E034588BDB5B2B37863AB34"/>
  </w:style>
  <w:style w:type="paragraph" w:customStyle="1" w:styleId="A6FAA6B3722C4F7DB6F950C95D3F1072">
    <w:name w:val="A6FAA6B3722C4F7DB6F950C95D3F1072"/>
  </w:style>
  <w:style w:type="paragraph" w:customStyle="1" w:styleId="32F2D44D5D6845BCB3957A9DE94F2782">
    <w:name w:val="32F2D44D5D6845BCB3957A9DE94F2782"/>
  </w:style>
  <w:style w:type="paragraph" w:customStyle="1" w:styleId="31AC01FD71B34D8FA7A574ED48598C22">
    <w:name w:val="31AC01FD71B34D8FA7A574ED48598C22"/>
  </w:style>
  <w:style w:type="paragraph" w:customStyle="1" w:styleId="45ACAFD8263F49D9861C22588C32ECC8">
    <w:name w:val="45ACAFD8263F49D9861C22588C32ECC8"/>
  </w:style>
  <w:style w:type="paragraph" w:customStyle="1" w:styleId="BBC2599453364122B47106F1BA4538A7">
    <w:name w:val="BBC2599453364122B47106F1BA4538A7"/>
  </w:style>
  <w:style w:type="paragraph" w:customStyle="1" w:styleId="940E68F6EC7641208FBF0B954E575D98">
    <w:name w:val="940E68F6EC7641208FBF0B954E575D98"/>
  </w:style>
  <w:style w:type="paragraph" w:customStyle="1" w:styleId="F7E8C0C6B09E44BC82FDA5258D042E47">
    <w:name w:val="F7E8C0C6B09E44BC82FDA5258D042E47"/>
  </w:style>
  <w:style w:type="paragraph" w:customStyle="1" w:styleId="E3716F31010246998087D9368767FC3A">
    <w:name w:val="E3716F31010246998087D9368767FC3A"/>
  </w:style>
  <w:style w:type="paragraph" w:customStyle="1" w:styleId="A55E312979614BC494BA5B5FB7CDFFB1">
    <w:name w:val="A55E312979614BC494BA5B5FB7CDFFB1"/>
  </w:style>
  <w:style w:type="paragraph" w:customStyle="1" w:styleId="A9D5F52D5B8A4A2AB0436E87AA2D0CC6">
    <w:name w:val="A9D5F52D5B8A4A2AB0436E87AA2D0CC6"/>
  </w:style>
  <w:style w:type="paragraph" w:customStyle="1" w:styleId="B6FE49BE70164822B3B62C15530A50A8">
    <w:name w:val="B6FE49BE70164822B3B62C15530A50A8"/>
  </w:style>
  <w:style w:type="paragraph" w:customStyle="1" w:styleId="E5FD9F2B6E5B41D2AA49B4C4D410C6AA">
    <w:name w:val="E5FD9F2B6E5B41D2AA49B4C4D410C6AA"/>
  </w:style>
  <w:style w:type="paragraph" w:customStyle="1" w:styleId="30B9DFC574A045EAB92A24EE6932355D">
    <w:name w:val="30B9DFC574A045EAB92A24EE6932355D"/>
  </w:style>
  <w:style w:type="paragraph" w:customStyle="1" w:styleId="7FE26C914F944221BD4D4E3C9D50A3C6">
    <w:name w:val="7FE26C914F944221BD4D4E3C9D50A3C6"/>
  </w:style>
  <w:style w:type="paragraph" w:customStyle="1" w:styleId="5FA6FE6529DE41D9B1D2D48E66DC64A2">
    <w:name w:val="5FA6FE6529DE41D9B1D2D48E66DC64A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64BB22BAB4547228E62F0B7FD74FB04">
    <w:name w:val="C64BB22BAB4547228E62F0B7FD74FB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{BE3A6BBB-3B51-4155-B3D8-7CDCD7C4E32B}tf00546271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2020-06-21T18:23:00Z</dcterms:created>
  <dcterms:modified xsi:type="dcterms:W3CDTF">2020-06-21T18:23:00Z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